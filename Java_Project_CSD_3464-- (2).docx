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59C" w:rsidRDefault="000F1F1E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CSD 3464 Project</w:t>
      </w:r>
    </w:p>
    <w:p w:rsidR="009A159C" w:rsidRDefault="00F24D32" w:rsidP="003B6A7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Due date: Dec 18</w:t>
      </w:r>
      <w:r w:rsidR="003B6A75">
        <w:rPr>
          <w:i/>
          <w:sz w:val="28"/>
          <w:szCs w:val="28"/>
        </w:rPr>
        <w:t>,2019</w:t>
      </w:r>
    </w:p>
    <w:p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:rsidR="00061926" w:rsidRDefault="00061926" w:rsidP="000E5198">
      <w:pPr>
        <w:jc w:val="center"/>
        <w:rPr>
          <w:i/>
          <w:sz w:val="28"/>
          <w:szCs w:val="28"/>
        </w:rPr>
      </w:pPr>
    </w:p>
    <w:p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:rsidTr="001454BE">
        <w:tc>
          <w:tcPr>
            <w:tcW w:w="3116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:rsidTr="001454BE">
        <w:trPr>
          <w:trHeight w:val="377"/>
        </w:trPr>
        <w:tc>
          <w:tcPr>
            <w:tcW w:w="3116" w:type="dxa"/>
          </w:tcPr>
          <w:p w:rsidR="003A63C3" w:rsidRDefault="00D00F18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Deepak Yadav</w:t>
            </w:r>
          </w:p>
        </w:tc>
        <w:tc>
          <w:tcPr>
            <w:tcW w:w="3117" w:type="dxa"/>
          </w:tcPr>
          <w:p w:rsidR="003A63C3" w:rsidRDefault="00D00F18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C0752212</w:t>
            </w: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3A63C3" w:rsidTr="001454BE">
        <w:tc>
          <w:tcPr>
            <w:tcW w:w="3116" w:type="dxa"/>
          </w:tcPr>
          <w:p w:rsidR="003A63C3" w:rsidRDefault="00D00F18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Anugreh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Maccune</w:t>
            </w:r>
            <w:proofErr w:type="spellEnd"/>
          </w:p>
        </w:tc>
        <w:tc>
          <w:tcPr>
            <w:tcW w:w="3117" w:type="dxa"/>
          </w:tcPr>
          <w:p w:rsidR="003A63C3" w:rsidRDefault="00D00F18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C0751835</w:t>
            </w: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9A159C" w:rsidTr="001454BE">
        <w:tc>
          <w:tcPr>
            <w:tcW w:w="3116" w:type="dxa"/>
          </w:tcPr>
          <w:p w:rsidR="009A159C" w:rsidRDefault="00D00F18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Maninder </w:t>
            </w:r>
            <w:proofErr w:type="spellStart"/>
            <w:r>
              <w:rPr>
                <w:i/>
                <w:sz w:val="28"/>
                <w:szCs w:val="28"/>
              </w:rPr>
              <w:t>Turke</w:t>
            </w:r>
            <w:proofErr w:type="spellEnd"/>
          </w:p>
        </w:tc>
        <w:tc>
          <w:tcPr>
            <w:tcW w:w="3117" w:type="dxa"/>
          </w:tcPr>
          <w:p w:rsidR="009A159C" w:rsidRDefault="00D00F18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C0752106</w:t>
            </w:r>
          </w:p>
        </w:tc>
        <w:tc>
          <w:tcPr>
            <w:tcW w:w="3117" w:type="dxa"/>
          </w:tcPr>
          <w:p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1454BE" w:rsidTr="001454BE">
        <w:tc>
          <w:tcPr>
            <w:tcW w:w="3116" w:type="dxa"/>
          </w:tcPr>
          <w:p w:rsidR="001454BE" w:rsidRDefault="00D00F18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Vinay </w:t>
            </w:r>
            <w:proofErr w:type="spellStart"/>
            <w:r>
              <w:rPr>
                <w:i/>
                <w:sz w:val="28"/>
                <w:szCs w:val="28"/>
              </w:rPr>
              <w:t>Mithiya</w:t>
            </w:r>
            <w:proofErr w:type="spellEnd"/>
          </w:p>
        </w:tc>
        <w:tc>
          <w:tcPr>
            <w:tcW w:w="3117" w:type="dxa"/>
          </w:tcPr>
          <w:p w:rsidR="001454BE" w:rsidRDefault="00D00F18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C0751692</w:t>
            </w:r>
          </w:p>
        </w:tc>
        <w:tc>
          <w:tcPr>
            <w:tcW w:w="3117" w:type="dxa"/>
          </w:tcPr>
          <w:p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B642AA" w:rsidRDefault="00B642AA" w:rsidP="008A490D">
      <w:pPr>
        <w:spacing w:after="120"/>
        <w:rPr>
          <w:b/>
        </w:rPr>
      </w:pPr>
    </w:p>
    <w:p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:rsidR="009A159C" w:rsidRDefault="009A159C" w:rsidP="00C30DAA">
      <w:pPr>
        <w:tabs>
          <w:tab w:val="left" w:pos="3210"/>
        </w:tabs>
        <w:rPr>
          <w:i/>
        </w:rPr>
      </w:pPr>
    </w:p>
    <w:p w:rsidR="008A490D" w:rsidRDefault="004653EB" w:rsidP="008A490D">
      <w:r>
        <w:t>1-Use Documentation Comments where needed and use Javadoc to create HTML files for documentation.</w:t>
      </w:r>
    </w:p>
    <w:p w:rsidR="008012FE" w:rsidRDefault="008012FE" w:rsidP="008A490D"/>
    <w:p w:rsidR="008012FE" w:rsidRPr="008012FE" w:rsidRDefault="008012FE" w:rsidP="008012FE">
      <w:r w:rsidRPr="008012FE">
        <w:t xml:space="preserve">2-In your project </w:t>
      </w:r>
      <w:proofErr w:type="spellStart"/>
      <w:r w:rsidRPr="008012FE">
        <w:t>src</w:t>
      </w:r>
      <w:proofErr w:type="spellEnd"/>
      <w:r w:rsidRPr="008012FE">
        <w:t xml:space="preserve"> folder  add this word document with all your group members names and paste the screen shots of your output after each question.</w:t>
      </w:r>
    </w:p>
    <w:p w:rsidR="008012FE" w:rsidRDefault="008012FE" w:rsidP="008A490D"/>
    <w:p w:rsidR="008912E9" w:rsidRPr="003B6A75" w:rsidRDefault="008912E9" w:rsidP="00194441">
      <w:pPr>
        <w:rPr>
          <w:rFonts w:ascii="Courier New" w:hAnsi="Courier New" w:cs="Courier New"/>
        </w:rPr>
      </w:pPr>
    </w:p>
    <w:p w:rsidR="00732B5E" w:rsidRPr="00CA6F26" w:rsidRDefault="008012FE" w:rsidP="00732B5E">
      <w:r>
        <w:t>3</w:t>
      </w:r>
      <w:r w:rsidR="004653EB" w:rsidRPr="00CA6F26">
        <w:t>-</w:t>
      </w:r>
      <w:r w:rsidR="00CA6F26" w:rsidRPr="00CA6F26">
        <w:t>Right Click on your Project Folder in Eclipse, Copy Option is available. Create a copy of the Project and up</w:t>
      </w:r>
      <w:r w:rsidR="00CA6F26">
        <w:t xml:space="preserve">load the zipped </w:t>
      </w:r>
      <w:proofErr w:type="gramStart"/>
      <w:r w:rsidR="00CA6F26">
        <w:t xml:space="preserve">folder </w:t>
      </w:r>
      <w:r w:rsidR="00CA6F26" w:rsidRPr="00CA6F26">
        <w:t xml:space="preserve"> using</w:t>
      </w:r>
      <w:proofErr w:type="gramEnd"/>
      <w:r w:rsidR="00CA6F26" w:rsidRPr="00CA6F26">
        <w:t xml:space="preserve"> Moodle.</w:t>
      </w:r>
    </w:p>
    <w:p w:rsidR="003B6A75" w:rsidRPr="00CA6F26" w:rsidRDefault="003B6A75" w:rsidP="00732B5E"/>
    <w:p w:rsidR="003B6A75" w:rsidRPr="00CA6F26" w:rsidRDefault="003B6A75" w:rsidP="00732B5E"/>
    <w:p w:rsidR="003B6A75" w:rsidRDefault="003B6A75" w:rsidP="00732B5E">
      <w:pPr>
        <w:rPr>
          <w:rFonts w:ascii="Courier New" w:hAnsi="Courier New" w:cs="Courier New"/>
        </w:rPr>
      </w:pPr>
    </w:p>
    <w:p w:rsidR="003B6A75" w:rsidRDefault="003B6A75" w:rsidP="00732B5E">
      <w:pPr>
        <w:rPr>
          <w:rFonts w:ascii="Courier New" w:hAnsi="Courier New" w:cs="Courier New"/>
        </w:rPr>
      </w:pPr>
    </w:p>
    <w:p w:rsidR="003B6A75" w:rsidRDefault="003B6A75" w:rsidP="00732B5E">
      <w:pPr>
        <w:rPr>
          <w:rFonts w:ascii="Courier New" w:hAnsi="Courier New" w:cs="Courier New"/>
        </w:rPr>
      </w:pPr>
    </w:p>
    <w:p w:rsidR="003B6A75" w:rsidRDefault="003B6A75" w:rsidP="00732B5E">
      <w:pPr>
        <w:rPr>
          <w:rFonts w:ascii="Courier New" w:hAnsi="Courier New" w:cs="Courier New"/>
        </w:rPr>
      </w:pPr>
    </w:p>
    <w:p w:rsidR="003B6A75" w:rsidRDefault="003B6A75" w:rsidP="00732B5E">
      <w:pPr>
        <w:rPr>
          <w:rFonts w:ascii="Courier New" w:hAnsi="Courier New" w:cs="Courier New"/>
        </w:rPr>
      </w:pPr>
    </w:p>
    <w:p w:rsidR="003B6A75" w:rsidRDefault="003B6A75" w:rsidP="00732B5E">
      <w:pPr>
        <w:rPr>
          <w:rFonts w:ascii="Courier New" w:hAnsi="Courier New" w:cs="Courier New"/>
        </w:rPr>
      </w:pPr>
    </w:p>
    <w:p w:rsidR="003B6A75" w:rsidRDefault="003B6A75" w:rsidP="00732B5E">
      <w:pPr>
        <w:rPr>
          <w:rFonts w:ascii="Courier New" w:hAnsi="Courier New" w:cs="Courier New"/>
        </w:rPr>
      </w:pPr>
    </w:p>
    <w:p w:rsidR="003B6A75" w:rsidRDefault="003B6A75" w:rsidP="00732B5E">
      <w:pPr>
        <w:rPr>
          <w:rFonts w:ascii="Courier New" w:hAnsi="Courier New" w:cs="Courier New"/>
        </w:rPr>
      </w:pPr>
    </w:p>
    <w:p w:rsidR="003B6A75" w:rsidRDefault="003B6A75" w:rsidP="00732B5E">
      <w:pPr>
        <w:rPr>
          <w:rFonts w:ascii="Courier New" w:hAnsi="Courier New" w:cs="Courier New"/>
        </w:rPr>
      </w:pPr>
    </w:p>
    <w:p w:rsidR="006B0B68" w:rsidRDefault="006B0B68" w:rsidP="004653EB">
      <w:pPr>
        <w:rPr>
          <w:rFonts w:ascii="Courier New" w:hAnsi="Courier New" w:cs="Courier New"/>
        </w:rPr>
      </w:pPr>
    </w:p>
    <w:p w:rsidR="004653EB" w:rsidRDefault="006B0B68" w:rsidP="004653EB">
      <w:pPr>
        <w:rPr>
          <w:b/>
          <w:sz w:val="28"/>
          <w:szCs w:val="28"/>
        </w:rPr>
      </w:pPr>
      <w:r>
        <w:rPr>
          <w:rFonts w:ascii="Courier New" w:hAnsi="Courier New" w:cs="Courier New"/>
        </w:rPr>
        <w:t xml:space="preserve">                      </w:t>
      </w:r>
      <w:r w:rsidR="004653EB">
        <w:rPr>
          <w:rFonts w:ascii="Courier New" w:hAnsi="Courier New" w:cs="Courier New"/>
        </w:rPr>
        <w:t xml:space="preserve"> </w:t>
      </w:r>
      <w:r w:rsidR="004653EB">
        <w:rPr>
          <w:b/>
          <w:sz w:val="28"/>
          <w:szCs w:val="28"/>
        </w:rPr>
        <w:t>CSD 3464 Project</w:t>
      </w:r>
    </w:p>
    <w:p w:rsidR="004653EB" w:rsidRPr="007925EB" w:rsidRDefault="004653EB" w:rsidP="004653EB">
      <w:pPr>
        <w:jc w:val="center"/>
      </w:pPr>
    </w:p>
    <w:p w:rsidR="004653EB" w:rsidRDefault="004653EB" w:rsidP="004653EB"/>
    <w:p w:rsidR="004653EB" w:rsidRDefault="004653EB" w:rsidP="004653EB"/>
    <w:p w:rsidR="004653EB" w:rsidRPr="009616DB" w:rsidRDefault="004653EB" w:rsidP="004653EB">
      <w:pPr>
        <w:jc w:val="both"/>
        <w:rPr>
          <w:b/>
        </w:rPr>
      </w:pPr>
      <w:r w:rsidRPr="009616DB">
        <w:rPr>
          <w:b/>
        </w:rPr>
        <w:t>General Requirements:</w:t>
      </w:r>
    </w:p>
    <w:p w:rsidR="004653EB" w:rsidRDefault="004653EB" w:rsidP="004653EB">
      <w:pPr>
        <w:jc w:val="both"/>
      </w:pPr>
    </w:p>
    <w:p w:rsidR="004653EB" w:rsidRDefault="004653EB" w:rsidP="004653EB">
      <w:pPr>
        <w:ind w:left="720" w:hanging="720"/>
        <w:jc w:val="both"/>
      </w:pPr>
      <w:r>
        <w:tab/>
        <w:t>Create a Java application that input</w:t>
      </w:r>
      <w:r w:rsidR="00D97490">
        <w:t>s, processes and stores</w:t>
      </w:r>
      <w:r w:rsidR="00562419">
        <w:t xml:space="preserve"> a</w:t>
      </w:r>
      <w:r w:rsidR="00D97490">
        <w:t xml:space="preserve"> Book</w:t>
      </w:r>
      <w:r w:rsidR="00562419">
        <w:t>’</w:t>
      </w:r>
      <w:r w:rsidR="00D97490">
        <w:t>s</w:t>
      </w:r>
      <w:r>
        <w:t xml:space="preserve"> data</w:t>
      </w:r>
      <w:r w:rsidR="00D97490">
        <w:t xml:space="preserve"> as a Library Record</w:t>
      </w:r>
      <w:r>
        <w:t xml:space="preserve">. </w:t>
      </w:r>
    </w:p>
    <w:p w:rsidR="004653EB" w:rsidRDefault="004653EB" w:rsidP="004653EB">
      <w:pPr>
        <w:ind w:left="720" w:hanging="720"/>
        <w:jc w:val="both"/>
      </w:pPr>
      <w:r w:rsidRPr="00544649">
        <w:rPr>
          <w:b/>
        </w:rPr>
        <w:t>Due date:</w:t>
      </w:r>
      <w:r>
        <w:t xml:space="preserve"> </w:t>
      </w:r>
    </w:p>
    <w:p w:rsidR="004653EB" w:rsidRDefault="00D97490" w:rsidP="004653EB">
      <w:pPr>
        <w:ind w:left="720"/>
        <w:jc w:val="both"/>
      </w:pPr>
      <w:r>
        <w:t xml:space="preserve">Before 11:59:59PM </w:t>
      </w:r>
      <w:proofErr w:type="gramStart"/>
      <w:r>
        <w:t>on  December</w:t>
      </w:r>
      <w:proofErr w:type="gramEnd"/>
      <w:r>
        <w:t xml:space="preserve"> 18</w:t>
      </w:r>
      <w:r w:rsidR="004653EB">
        <w:rPr>
          <w:vertAlign w:val="superscript"/>
        </w:rPr>
        <w:t>th</w:t>
      </w:r>
      <w:r w:rsidR="004653EB">
        <w:t xml:space="preserve"> 2019.</w:t>
      </w:r>
    </w:p>
    <w:p w:rsidR="004653EB" w:rsidRDefault="004653EB" w:rsidP="004653EB">
      <w:pPr>
        <w:jc w:val="both"/>
      </w:pPr>
    </w:p>
    <w:p w:rsidR="004653EB" w:rsidRPr="009616DB" w:rsidRDefault="004653EB" w:rsidP="004653EB">
      <w:pPr>
        <w:jc w:val="both"/>
        <w:rPr>
          <w:b/>
        </w:rPr>
      </w:pPr>
      <w:r w:rsidRPr="009616DB">
        <w:rPr>
          <w:b/>
        </w:rPr>
        <w:t>Specifications:</w:t>
      </w:r>
    </w:p>
    <w:p w:rsidR="004653EB" w:rsidRDefault="004653EB" w:rsidP="004653EB">
      <w:pPr>
        <w:jc w:val="both"/>
      </w:pPr>
    </w:p>
    <w:p w:rsidR="004653EB" w:rsidRDefault="004653EB" w:rsidP="004653EB">
      <w:pPr>
        <w:jc w:val="both"/>
      </w:pPr>
      <w:r>
        <w:t>1. Your application s</w:t>
      </w:r>
      <w:r w:rsidR="00D97490">
        <w:t>hould be able to accept Book</w:t>
      </w:r>
      <w:r>
        <w:t xml:space="preserve"> data from the user and add the information in a file type of your choice. </w:t>
      </w:r>
    </w:p>
    <w:p w:rsidR="004653EB" w:rsidRDefault="004653EB" w:rsidP="004653EB">
      <w:pPr>
        <w:jc w:val="both"/>
      </w:pPr>
    </w:p>
    <w:p w:rsidR="004653EB" w:rsidRDefault="00CF2AF6" w:rsidP="004653EB">
      <w:pPr>
        <w:jc w:val="both"/>
      </w:pPr>
      <w:r>
        <w:t>2. Book</w:t>
      </w:r>
      <w:r w:rsidR="004653EB">
        <w:t xml:space="preserve"> Data should include the following</w:t>
      </w:r>
    </w:p>
    <w:p w:rsidR="004653EB" w:rsidRDefault="004653EB" w:rsidP="004653EB">
      <w:pPr>
        <w:jc w:val="both"/>
      </w:pPr>
    </w:p>
    <w:p w:rsidR="004653EB" w:rsidRDefault="00D97490" w:rsidP="004653EB">
      <w:pPr>
        <w:numPr>
          <w:ilvl w:val="0"/>
          <w:numId w:val="13"/>
        </w:numPr>
        <w:jc w:val="both"/>
        <w:rPr>
          <w:b/>
        </w:rPr>
      </w:pPr>
      <w:proofErr w:type="spellStart"/>
      <w:r>
        <w:rPr>
          <w:b/>
        </w:rPr>
        <w:t>Book</w:t>
      </w:r>
      <w:r w:rsidR="004653EB">
        <w:rPr>
          <w:b/>
        </w:rPr>
        <w:t>ID</w:t>
      </w:r>
      <w:proofErr w:type="spellEnd"/>
    </w:p>
    <w:p w:rsidR="004653EB" w:rsidRDefault="00D97490" w:rsidP="004653EB">
      <w:pPr>
        <w:numPr>
          <w:ilvl w:val="0"/>
          <w:numId w:val="13"/>
        </w:numPr>
        <w:jc w:val="both"/>
        <w:rPr>
          <w:b/>
        </w:rPr>
      </w:pPr>
      <w:proofErr w:type="spellStart"/>
      <w:r>
        <w:rPr>
          <w:b/>
        </w:rPr>
        <w:t>Book</w:t>
      </w:r>
      <w:r w:rsidR="004653EB" w:rsidRPr="00F609FD">
        <w:rPr>
          <w:b/>
        </w:rPr>
        <w:t>Name</w:t>
      </w:r>
      <w:proofErr w:type="spellEnd"/>
      <w:r w:rsidR="004653EB" w:rsidRPr="00F609FD">
        <w:rPr>
          <w:b/>
        </w:rPr>
        <w:t xml:space="preserve"> </w:t>
      </w:r>
    </w:p>
    <w:p w:rsidR="004653EB" w:rsidRDefault="00D97490" w:rsidP="004653EB">
      <w:pPr>
        <w:numPr>
          <w:ilvl w:val="0"/>
          <w:numId w:val="13"/>
        </w:numPr>
        <w:jc w:val="both"/>
        <w:rPr>
          <w:b/>
        </w:rPr>
      </w:pPr>
      <w:proofErr w:type="spellStart"/>
      <w:r>
        <w:rPr>
          <w:b/>
        </w:rPr>
        <w:t>Author</w:t>
      </w:r>
      <w:r w:rsidR="004653EB" w:rsidRPr="00F609FD">
        <w:rPr>
          <w:b/>
        </w:rPr>
        <w:t>Name</w:t>
      </w:r>
      <w:proofErr w:type="spellEnd"/>
      <w:r w:rsidR="004653EB" w:rsidRPr="00F609FD">
        <w:rPr>
          <w:b/>
        </w:rPr>
        <w:t xml:space="preserve"> </w:t>
      </w:r>
    </w:p>
    <w:p w:rsidR="004653EB" w:rsidRDefault="00D97490" w:rsidP="004653EB">
      <w:pPr>
        <w:numPr>
          <w:ilvl w:val="0"/>
          <w:numId w:val="13"/>
        </w:numPr>
        <w:jc w:val="both"/>
        <w:rPr>
          <w:b/>
        </w:rPr>
      </w:pPr>
      <w:r>
        <w:rPr>
          <w:b/>
        </w:rPr>
        <w:t>Category(Like Fiction , L</w:t>
      </w:r>
      <w:r w:rsidR="008012FE">
        <w:rPr>
          <w:b/>
        </w:rPr>
        <w:t xml:space="preserve">iterature , Science , Politics </w:t>
      </w:r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4653EB" w:rsidRPr="008C4161" w:rsidRDefault="00D97490" w:rsidP="004653EB">
      <w:pPr>
        <w:numPr>
          <w:ilvl w:val="0"/>
          <w:numId w:val="13"/>
        </w:numPr>
        <w:jc w:val="both"/>
        <w:rPr>
          <w:b/>
        </w:rPr>
      </w:pPr>
      <w:r>
        <w:rPr>
          <w:b/>
        </w:rPr>
        <w:t>Publisher</w:t>
      </w:r>
      <w:r w:rsidR="004653EB" w:rsidRPr="00F609FD">
        <w:rPr>
          <w:b/>
        </w:rPr>
        <w:t xml:space="preserve"> </w:t>
      </w:r>
    </w:p>
    <w:p w:rsidR="004653EB" w:rsidRPr="00F609FD" w:rsidRDefault="00D97490" w:rsidP="004653EB">
      <w:pPr>
        <w:numPr>
          <w:ilvl w:val="0"/>
          <w:numId w:val="13"/>
        </w:numPr>
        <w:jc w:val="both"/>
        <w:rPr>
          <w:b/>
        </w:rPr>
      </w:pPr>
      <w:r>
        <w:rPr>
          <w:b/>
        </w:rPr>
        <w:t>Price</w:t>
      </w:r>
    </w:p>
    <w:p w:rsidR="004653EB" w:rsidRDefault="004653EB" w:rsidP="004653EB">
      <w:pPr>
        <w:jc w:val="both"/>
      </w:pPr>
    </w:p>
    <w:p w:rsidR="004653EB" w:rsidRDefault="004653EB" w:rsidP="004653EB">
      <w:pPr>
        <w:jc w:val="both"/>
      </w:pPr>
      <w:r>
        <w:t>Example:</w:t>
      </w:r>
    </w:p>
    <w:p w:rsidR="004653EB" w:rsidRDefault="004653EB" w:rsidP="004653EB">
      <w:pPr>
        <w:jc w:val="both"/>
      </w:pPr>
    </w:p>
    <w:p w:rsidR="004653EB" w:rsidRDefault="004653EB" w:rsidP="004653EB">
      <w:pPr>
        <w:ind w:firstLine="720"/>
        <w:jc w:val="both"/>
      </w:pPr>
      <w:r w:rsidRPr="007619FF">
        <w:rPr>
          <w:b/>
        </w:rPr>
        <w:t>1</w:t>
      </w:r>
      <w:r>
        <w:rPr>
          <w:b/>
        </w:rPr>
        <w:t>11222333</w:t>
      </w:r>
    </w:p>
    <w:p w:rsidR="004653EB" w:rsidRDefault="00BB6DEF" w:rsidP="004653EB">
      <w:pPr>
        <w:ind w:firstLine="720"/>
        <w:jc w:val="both"/>
        <w:rPr>
          <w:b/>
        </w:rPr>
      </w:pPr>
      <w:r>
        <w:rPr>
          <w:b/>
        </w:rPr>
        <w:t>War and Peace</w:t>
      </w:r>
      <w:r w:rsidR="004653EB" w:rsidRPr="00F609FD">
        <w:rPr>
          <w:b/>
        </w:rPr>
        <w:t xml:space="preserve"> </w:t>
      </w:r>
    </w:p>
    <w:p w:rsidR="004653EB" w:rsidRDefault="00BB6DEF" w:rsidP="004653EB">
      <w:pPr>
        <w:ind w:firstLine="720"/>
        <w:jc w:val="both"/>
        <w:rPr>
          <w:b/>
        </w:rPr>
      </w:pPr>
      <w:r>
        <w:rPr>
          <w:b/>
        </w:rPr>
        <w:t>Leo Tolstoy</w:t>
      </w:r>
      <w:r w:rsidR="004653EB" w:rsidRPr="00F609FD">
        <w:rPr>
          <w:b/>
        </w:rPr>
        <w:t xml:space="preserve"> </w:t>
      </w:r>
    </w:p>
    <w:p w:rsidR="004653EB" w:rsidRDefault="00BB6DEF" w:rsidP="004653EB">
      <w:pPr>
        <w:ind w:firstLine="720"/>
        <w:jc w:val="both"/>
        <w:rPr>
          <w:b/>
        </w:rPr>
      </w:pPr>
      <w:r>
        <w:rPr>
          <w:b/>
        </w:rPr>
        <w:t>Literature</w:t>
      </w:r>
    </w:p>
    <w:p w:rsidR="004653EB" w:rsidRDefault="00BB6DEF" w:rsidP="004653EB">
      <w:pPr>
        <w:ind w:firstLine="720"/>
        <w:jc w:val="both"/>
        <w:rPr>
          <w:b/>
        </w:rPr>
      </w:pPr>
      <w:r>
        <w:rPr>
          <w:b/>
        </w:rPr>
        <w:t>Unique Publishers</w:t>
      </w:r>
    </w:p>
    <w:p w:rsidR="004653EB" w:rsidRPr="00F609FD" w:rsidRDefault="00BB6DEF" w:rsidP="004653EB">
      <w:pPr>
        <w:ind w:firstLine="720"/>
        <w:jc w:val="both"/>
        <w:rPr>
          <w:b/>
        </w:rPr>
      </w:pPr>
      <w:r>
        <w:rPr>
          <w:b/>
        </w:rPr>
        <w:t>$1000</w:t>
      </w:r>
    </w:p>
    <w:p w:rsidR="004653EB" w:rsidRDefault="004653EB" w:rsidP="004653EB">
      <w:pPr>
        <w:jc w:val="both"/>
      </w:pPr>
    </w:p>
    <w:p w:rsidR="004653EB" w:rsidRDefault="004653EB" w:rsidP="004653EB">
      <w:pPr>
        <w:jc w:val="both"/>
      </w:pPr>
      <w:r>
        <w:t xml:space="preserve">3. Your application should provide the functionality to display the </w:t>
      </w:r>
      <w:r w:rsidR="00BB6DEF">
        <w:t>Books</w:t>
      </w:r>
      <w:r>
        <w:t xml:space="preserve"> data as needed.</w:t>
      </w:r>
      <w:r w:rsidR="00181B87">
        <w:t xml:space="preserve"> 10</w:t>
      </w:r>
    </w:p>
    <w:p w:rsidR="004653EB" w:rsidRDefault="004653EB" w:rsidP="004653EB">
      <w:pPr>
        <w:jc w:val="both"/>
      </w:pPr>
    </w:p>
    <w:p w:rsidR="004653EB" w:rsidRDefault="004653EB" w:rsidP="004653EB">
      <w:pPr>
        <w:jc w:val="both"/>
      </w:pPr>
      <w:r>
        <w:lastRenderedPageBreak/>
        <w:t>4. Your application should also provide sorting</w:t>
      </w:r>
      <w:r w:rsidR="00BB6DEF">
        <w:t xml:space="preserve"> capabilities, at least by Book Name, Author Name and Price</w:t>
      </w:r>
      <w:r>
        <w:t>.</w:t>
      </w:r>
      <w:r w:rsidR="008012FE">
        <w:t xml:space="preserve"> </w:t>
      </w:r>
      <w:r w:rsidR="008B4259">
        <w:t xml:space="preserve">                     20</w:t>
      </w:r>
    </w:p>
    <w:p w:rsidR="004653EB" w:rsidRDefault="004653EB" w:rsidP="004653EB">
      <w:pPr>
        <w:jc w:val="both"/>
      </w:pPr>
    </w:p>
    <w:p w:rsidR="004653EB" w:rsidRDefault="004653EB" w:rsidP="004653EB">
      <w:pPr>
        <w:jc w:val="both"/>
      </w:pPr>
      <w:r>
        <w:t>5. Your application should also provide a functionality t</w:t>
      </w:r>
      <w:r w:rsidR="00BB6DEF">
        <w:t>o search for a specific Book</w:t>
      </w:r>
      <w:r>
        <w:t xml:space="preserve"> by:</w:t>
      </w:r>
    </w:p>
    <w:p w:rsidR="004653EB" w:rsidRPr="00455706" w:rsidRDefault="004653EB" w:rsidP="004653EB">
      <w:pPr>
        <w:jc w:val="both"/>
        <w:rPr>
          <w:sz w:val="12"/>
          <w:szCs w:val="12"/>
        </w:rPr>
      </w:pPr>
    </w:p>
    <w:p w:rsidR="004653EB" w:rsidRDefault="00BB6DEF" w:rsidP="004653EB">
      <w:pPr>
        <w:numPr>
          <w:ilvl w:val="0"/>
          <w:numId w:val="11"/>
        </w:numPr>
        <w:jc w:val="both"/>
      </w:pPr>
      <w:proofErr w:type="spellStart"/>
      <w:r>
        <w:t>Book</w:t>
      </w:r>
      <w:r w:rsidR="004653EB">
        <w:t>ID</w:t>
      </w:r>
      <w:proofErr w:type="spellEnd"/>
      <w:r w:rsidR="008012FE">
        <w:t xml:space="preserve">                    10</w:t>
      </w:r>
    </w:p>
    <w:p w:rsidR="004653EB" w:rsidRDefault="00BB6DEF" w:rsidP="004653EB">
      <w:pPr>
        <w:numPr>
          <w:ilvl w:val="0"/>
          <w:numId w:val="11"/>
        </w:numPr>
        <w:jc w:val="both"/>
      </w:pPr>
      <w:r>
        <w:t>Book</w:t>
      </w:r>
      <w:r w:rsidR="004653EB">
        <w:t>-Name</w:t>
      </w:r>
      <w:r w:rsidR="008012FE">
        <w:t xml:space="preserve">              10</w:t>
      </w:r>
    </w:p>
    <w:p w:rsidR="004653EB" w:rsidRDefault="00BB6DEF" w:rsidP="004653EB">
      <w:pPr>
        <w:numPr>
          <w:ilvl w:val="0"/>
          <w:numId w:val="11"/>
        </w:numPr>
        <w:jc w:val="both"/>
      </w:pPr>
      <w:proofErr w:type="spellStart"/>
      <w:r>
        <w:t>AuthorName</w:t>
      </w:r>
      <w:proofErr w:type="spellEnd"/>
      <w:r w:rsidR="008012FE">
        <w:t xml:space="preserve">             10                     </w:t>
      </w:r>
    </w:p>
    <w:p w:rsidR="004653EB" w:rsidRDefault="004653EB" w:rsidP="004653EB">
      <w:pPr>
        <w:jc w:val="both"/>
      </w:pPr>
    </w:p>
    <w:p w:rsidR="004653EB" w:rsidRDefault="004653EB" w:rsidP="004653EB">
      <w:pPr>
        <w:jc w:val="both"/>
      </w:pPr>
    </w:p>
    <w:p w:rsidR="004653EB" w:rsidRDefault="004653EB" w:rsidP="004653EB">
      <w:pPr>
        <w:jc w:val="both"/>
      </w:pPr>
      <w:r>
        <w:t>6. Your application should al</w:t>
      </w:r>
      <w:r w:rsidR="00BB6DEF">
        <w:t>low modification of any Book</w:t>
      </w:r>
      <w:r>
        <w:t xml:space="preserve"> data by providing proper UI. All the modifications should be persisted on a file type of your choice (same file as in item 1).</w:t>
      </w:r>
      <w:r w:rsidR="008012FE">
        <w:t xml:space="preserve">                        20</w:t>
      </w:r>
    </w:p>
    <w:p w:rsidR="004653EB" w:rsidRDefault="004653EB" w:rsidP="004653EB">
      <w:pPr>
        <w:jc w:val="both"/>
      </w:pPr>
    </w:p>
    <w:p w:rsidR="004653EB" w:rsidRDefault="004653EB" w:rsidP="004653EB">
      <w:pPr>
        <w:jc w:val="both"/>
      </w:pPr>
      <w:r>
        <w:t>7. Your choice of the type of the application (Console or GUI based).</w:t>
      </w:r>
    </w:p>
    <w:p w:rsidR="004653EB" w:rsidRDefault="004653EB" w:rsidP="004653EB">
      <w:pPr>
        <w:jc w:val="both"/>
      </w:pPr>
    </w:p>
    <w:p w:rsidR="004653EB" w:rsidRDefault="004653EB" w:rsidP="004653EB">
      <w:pPr>
        <w:jc w:val="both"/>
      </w:pPr>
      <w:r>
        <w:t>8. If using Console based application, proper menu’s need to be provided after every command is executed.</w:t>
      </w:r>
      <w:r w:rsidR="008B4259">
        <w:t xml:space="preserve">     2</w:t>
      </w:r>
      <w:r w:rsidR="008012FE">
        <w:t>0</w:t>
      </w:r>
    </w:p>
    <w:p w:rsidR="004653EB" w:rsidRDefault="004653EB" w:rsidP="004653EB">
      <w:pPr>
        <w:jc w:val="both"/>
      </w:pPr>
    </w:p>
    <w:p w:rsidR="000F1EA2" w:rsidRDefault="000F1EA2" w:rsidP="004653EB">
      <w:pPr>
        <w:jc w:val="both"/>
      </w:pPr>
    </w:p>
    <w:p w:rsidR="000F1EA2" w:rsidRDefault="000F1EA2" w:rsidP="004653EB">
      <w:pPr>
        <w:jc w:val="both"/>
      </w:pPr>
      <w:r>
        <w:rPr>
          <w:noProof/>
        </w:rPr>
        <w:drawing>
          <wp:inline distT="0" distB="0" distL="0" distR="0" wp14:anchorId="34C65236" wp14:editId="4F69EC76">
            <wp:extent cx="5943600" cy="3252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E" w:rsidRDefault="00BF181E" w:rsidP="004653EB">
      <w:pPr>
        <w:jc w:val="both"/>
      </w:pPr>
    </w:p>
    <w:p w:rsidR="00BF181E" w:rsidRDefault="00BF181E" w:rsidP="004653EB">
      <w:pPr>
        <w:jc w:val="both"/>
      </w:pPr>
      <w:r>
        <w:rPr>
          <w:noProof/>
        </w:rPr>
        <w:lastRenderedPageBreak/>
        <w:drawing>
          <wp:inline distT="0" distB="0" distL="0" distR="0" wp14:anchorId="663C4DD8" wp14:editId="753B1ECE">
            <wp:extent cx="5943600" cy="2931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E" w:rsidRDefault="00BF181E" w:rsidP="004653EB">
      <w:pPr>
        <w:jc w:val="both"/>
      </w:pPr>
      <w:bookmarkStart w:id="0" w:name="_GoBack"/>
      <w:r>
        <w:rPr>
          <w:noProof/>
        </w:rPr>
        <w:drawing>
          <wp:inline distT="0" distB="0" distL="0" distR="0" wp14:anchorId="3766AE20" wp14:editId="43140258">
            <wp:extent cx="5943600" cy="2853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53EB" w:rsidRDefault="004653EB" w:rsidP="004653EB">
      <w:pPr>
        <w:ind w:left="1080"/>
        <w:jc w:val="both"/>
      </w:pPr>
    </w:p>
    <w:p w:rsidR="00480A55" w:rsidRPr="008A0655" w:rsidRDefault="00480A55" w:rsidP="004653EB">
      <w:pPr>
        <w:autoSpaceDE w:val="0"/>
        <w:autoSpaceDN w:val="0"/>
        <w:adjustRightInd w:val="0"/>
        <w:rPr>
          <w:rFonts w:ascii="Courier New" w:hAnsi="Courier New" w:cs="Courier New"/>
          <w:color w:val="0D0D0D"/>
          <w:sz w:val="28"/>
          <w:szCs w:val="21"/>
          <w:shd w:val="clear" w:color="auto" w:fill="FFFFFF"/>
        </w:rPr>
      </w:pPr>
    </w:p>
    <w:sectPr w:rsidR="00480A55" w:rsidRPr="008A0655" w:rsidSect="00194441">
      <w:headerReference w:type="default" r:id="rId11"/>
      <w:footerReference w:type="default" r:id="rId12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D24" w:rsidRDefault="00065D24" w:rsidP="00554A73">
      <w:r>
        <w:separator/>
      </w:r>
    </w:p>
  </w:endnote>
  <w:endnote w:type="continuationSeparator" w:id="0">
    <w:p w:rsidR="00065D24" w:rsidRDefault="00065D24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554A73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D24" w:rsidRDefault="00065D24" w:rsidP="00554A73">
      <w:r>
        <w:separator/>
      </w:r>
    </w:p>
  </w:footnote>
  <w:footnote w:type="continuationSeparator" w:id="0">
    <w:p w:rsidR="00065D24" w:rsidRDefault="00065D24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554A73" w:rsidTr="00194441">
      <w:trPr>
        <w:trHeight w:val="897"/>
      </w:trPr>
      <w:tc>
        <w:tcPr>
          <w:tcW w:w="4788" w:type="dxa"/>
        </w:tcPr>
        <w:p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56B79AF7" wp14:editId="5CC0CA79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0E76D9">
            <w:rPr>
              <w:i/>
              <w:sz w:val="32"/>
              <w:szCs w:val="32"/>
            </w:rPr>
            <w:t>_3464</w:t>
          </w:r>
        </w:p>
        <w:p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:rsidR="00554A73" w:rsidRDefault="00554A73">
    <w:pPr>
      <w:pStyle w:val="Header"/>
    </w:pPr>
  </w:p>
  <w:p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4B23DC1"/>
    <w:multiLevelType w:val="hybridMultilevel"/>
    <w:tmpl w:val="AABA1E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15BB5"/>
    <w:multiLevelType w:val="hybridMultilevel"/>
    <w:tmpl w:val="D438F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C1476"/>
    <w:multiLevelType w:val="hybridMultilevel"/>
    <w:tmpl w:val="6A3286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2EA"/>
    <w:rsid w:val="000067DD"/>
    <w:rsid w:val="0000725E"/>
    <w:rsid w:val="00007E55"/>
    <w:rsid w:val="00013949"/>
    <w:rsid w:val="00020A16"/>
    <w:rsid w:val="00061926"/>
    <w:rsid w:val="00065D24"/>
    <w:rsid w:val="000E5198"/>
    <w:rsid w:val="000E76D9"/>
    <w:rsid w:val="000F1EA2"/>
    <w:rsid w:val="000F1F1E"/>
    <w:rsid w:val="00101AE5"/>
    <w:rsid w:val="001071E9"/>
    <w:rsid w:val="001454BE"/>
    <w:rsid w:val="0015256C"/>
    <w:rsid w:val="00154BA5"/>
    <w:rsid w:val="00181B87"/>
    <w:rsid w:val="00194441"/>
    <w:rsid w:val="001A546A"/>
    <w:rsid w:val="001A5566"/>
    <w:rsid w:val="001C6B85"/>
    <w:rsid w:val="001D264A"/>
    <w:rsid w:val="001D4016"/>
    <w:rsid w:val="001E4C0E"/>
    <w:rsid w:val="00234C2E"/>
    <w:rsid w:val="0024398B"/>
    <w:rsid w:val="00282C34"/>
    <w:rsid w:val="00297EF1"/>
    <w:rsid w:val="002A665F"/>
    <w:rsid w:val="002B2D1F"/>
    <w:rsid w:val="00304A37"/>
    <w:rsid w:val="00316028"/>
    <w:rsid w:val="003A63C3"/>
    <w:rsid w:val="003A7B89"/>
    <w:rsid w:val="003B0ADC"/>
    <w:rsid w:val="003B2E70"/>
    <w:rsid w:val="003B6A75"/>
    <w:rsid w:val="00444363"/>
    <w:rsid w:val="004653EB"/>
    <w:rsid w:val="00480A55"/>
    <w:rsid w:val="004862EA"/>
    <w:rsid w:val="004B32C7"/>
    <w:rsid w:val="004C2ACF"/>
    <w:rsid w:val="004E007E"/>
    <w:rsid w:val="004E6FE7"/>
    <w:rsid w:val="004F2B9C"/>
    <w:rsid w:val="00554A73"/>
    <w:rsid w:val="00562419"/>
    <w:rsid w:val="00567A14"/>
    <w:rsid w:val="00592713"/>
    <w:rsid w:val="005A3683"/>
    <w:rsid w:val="005A75F8"/>
    <w:rsid w:val="005B0B00"/>
    <w:rsid w:val="005D7755"/>
    <w:rsid w:val="005E0EA8"/>
    <w:rsid w:val="00662E85"/>
    <w:rsid w:val="00677E4C"/>
    <w:rsid w:val="00686AC8"/>
    <w:rsid w:val="006B0B68"/>
    <w:rsid w:val="006E66F8"/>
    <w:rsid w:val="00710F27"/>
    <w:rsid w:val="00732B5E"/>
    <w:rsid w:val="0079052F"/>
    <w:rsid w:val="007F4B79"/>
    <w:rsid w:val="008012FE"/>
    <w:rsid w:val="00832B69"/>
    <w:rsid w:val="008456B2"/>
    <w:rsid w:val="00851A5E"/>
    <w:rsid w:val="00855F49"/>
    <w:rsid w:val="008912E9"/>
    <w:rsid w:val="008A0655"/>
    <w:rsid w:val="008A490D"/>
    <w:rsid w:val="008B4259"/>
    <w:rsid w:val="00941654"/>
    <w:rsid w:val="009A159C"/>
    <w:rsid w:val="009D3018"/>
    <w:rsid w:val="009F35DF"/>
    <w:rsid w:val="009F37D9"/>
    <w:rsid w:val="00A04CDE"/>
    <w:rsid w:val="00A16C27"/>
    <w:rsid w:val="00A54165"/>
    <w:rsid w:val="00AE6DE1"/>
    <w:rsid w:val="00B34B9C"/>
    <w:rsid w:val="00B642AA"/>
    <w:rsid w:val="00B82241"/>
    <w:rsid w:val="00BB6DEF"/>
    <w:rsid w:val="00BF181E"/>
    <w:rsid w:val="00C30DAA"/>
    <w:rsid w:val="00C33CF9"/>
    <w:rsid w:val="00C6625E"/>
    <w:rsid w:val="00C93470"/>
    <w:rsid w:val="00CA6F26"/>
    <w:rsid w:val="00CB4304"/>
    <w:rsid w:val="00CB4C2C"/>
    <w:rsid w:val="00CC2B8B"/>
    <w:rsid w:val="00CD41DF"/>
    <w:rsid w:val="00CF2AF6"/>
    <w:rsid w:val="00D00F18"/>
    <w:rsid w:val="00D3568C"/>
    <w:rsid w:val="00D86569"/>
    <w:rsid w:val="00D9747F"/>
    <w:rsid w:val="00D97490"/>
    <w:rsid w:val="00DB5F76"/>
    <w:rsid w:val="00DE2C24"/>
    <w:rsid w:val="00DE3031"/>
    <w:rsid w:val="00E11A1E"/>
    <w:rsid w:val="00E222FD"/>
    <w:rsid w:val="00E2700C"/>
    <w:rsid w:val="00E40C33"/>
    <w:rsid w:val="00E416C8"/>
    <w:rsid w:val="00E54118"/>
    <w:rsid w:val="00E85655"/>
    <w:rsid w:val="00E87BC5"/>
    <w:rsid w:val="00ED21EF"/>
    <w:rsid w:val="00EE6E87"/>
    <w:rsid w:val="00F01456"/>
    <w:rsid w:val="00F044C8"/>
    <w:rsid w:val="00F24D32"/>
    <w:rsid w:val="00F27CBF"/>
    <w:rsid w:val="00F572A2"/>
    <w:rsid w:val="00F721AA"/>
    <w:rsid w:val="00FD6118"/>
    <w:rsid w:val="00F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6C1D4"/>
  <w15:docId w15:val="{C2E9F2EC-C64C-4CFC-83B1-AD77AD99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8C5FC-6528-4123-AA48-69B14DB3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370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Deepak Yadav</cp:lastModifiedBy>
  <cp:revision>11</cp:revision>
  <cp:lastPrinted>2019-01-29T21:20:00Z</cp:lastPrinted>
  <dcterms:created xsi:type="dcterms:W3CDTF">2019-12-07T04:41:00Z</dcterms:created>
  <dcterms:modified xsi:type="dcterms:W3CDTF">2019-12-18T04:54:00Z</dcterms:modified>
</cp:coreProperties>
</file>